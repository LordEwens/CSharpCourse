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113A35" w:rsidP="04113A35" w:rsidRDefault="04113A35" w14:paraId="3C35C322" w14:textId="41E68681">
      <w:pPr>
        <w:rPr>
          <w:sz w:val="24"/>
          <w:szCs w:val="24"/>
        </w:rPr>
      </w:pPr>
    </w:p>
    <w:p w:rsidR="00D15E9A" w:rsidP="04113A35" w:rsidRDefault="00090AF5" w14:paraId="1D873A52" w14:textId="72ED3777">
      <w:pPr>
        <w:rPr>
          <w:sz w:val="24"/>
          <w:szCs w:val="24"/>
        </w:rPr>
      </w:pPr>
      <w:r w:rsidRPr="04113A35" w:rsidR="04113A35">
        <w:rPr>
          <w:sz w:val="24"/>
          <w:szCs w:val="24"/>
        </w:rPr>
        <w:t xml:space="preserve"> </w:t>
      </w:r>
      <w:sdt>
        <w:sdtPr>
          <w:id w:val="-634264298"/>
          <w:placeholder>
            <w:docPart w:val="78B44D35EB9B43DAA7D9F27F076AFE91"/>
          </w:placeholder>
          <w:rPr>
            <w:sz w:val="24"/>
            <w:szCs w:val="24"/>
          </w:rPr>
        </w:sdtPr>
        <w:sdtContent>
          <w:r w:rsidRPr="04113A35" w:rsidR="04113A35">
            <w:rPr>
              <w:sz w:val="24"/>
              <w:szCs w:val="24"/>
            </w:rPr>
            <w:t>Your assignment is to create a basic Console-based calculator using C#. It should be able to handle basic mathematical operations (addition, subtraction, multiplication, division), and be able to present the results in a consistent way.</w:t>
          </w:r>
        </w:sdtContent>
      </w:sdt>
    </w:p>
    <w:p w:rsidRPr="004A7E30" w:rsidR="004A7E30" w:rsidP="004A7E30" w:rsidRDefault="004A7E30" w14:paraId="15FDC4A9" w14:textId="16A701FE">
      <w:pPr>
        <w:rPr>
          <w:sz w:val="28"/>
          <w:szCs w:val="28"/>
        </w:rPr>
      </w:pPr>
      <w:r w:rsidRPr="004A7E30">
        <w:rPr>
          <w:sz w:val="28"/>
          <w:szCs w:val="28"/>
        </w:rPr>
        <w:t xml:space="preserve">Required </w:t>
      </w:r>
      <w:r w:rsidRPr="004A7E30" w:rsidR="00F639A9">
        <w:rPr>
          <w:sz w:val="28"/>
          <w:szCs w:val="28"/>
        </w:rPr>
        <w:t>Features:</w:t>
      </w:r>
      <w:bookmarkStart w:name="OLE_LINK8" w:id="0"/>
      <w:bookmarkStart w:name="OLE_LINK9" w:id="1"/>
    </w:p>
    <w:bookmarkStart w:name="OLE_LINK14" w:displacedByCustomXml="next" w:id="2"/>
    <w:bookmarkStart w:name="OLE_LINK11" w:displacedByCustomXml="next" w:id="3"/>
    <w:bookmarkStart w:name="OLE_LINK10" w:displacedByCustomXml="next" w:id="4"/>
    <w:sdt>
      <w:sdtPr>
        <w:id w:val="-442698449"/>
        <w:placeholder>
          <w:docPart w:val="78B44D35EB9B43DAA7D9F27F076AFE91"/>
        </w:placeholder>
        <w:rPr>
          <w:sz w:val="24"/>
          <w:szCs w:val="24"/>
        </w:rPr>
      </w:sdtPr>
      <w:sdtContent>
        <w:p w:rsidR="00090AF5" w:rsidP="00090AF5" w:rsidRDefault="00090AF5" w14:paraId="15FDC4AA" w14:textId="77777777">
          <w:pPr>
            <w:pStyle w:val="Liststycke"/>
            <w:numPr>
              <w:ilvl w:val="0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The program should be able to perform basic mathematical operations</w:t>
          </w:r>
          <w:r w:rsidR="00110ECC">
            <w:rPr>
              <w:sz w:val="24"/>
              <w:szCs w:val="24"/>
            </w:rPr>
            <w:t xml:space="preserve"> (Math has methods for more advanced operations if you include them)</w:t>
          </w:r>
          <w:r>
            <w:rPr>
              <w:sz w:val="24"/>
              <w:szCs w:val="24"/>
            </w:rPr>
            <w:t>.</w:t>
          </w:r>
        </w:p>
        <w:p w:rsidR="00090AF5" w:rsidP="00333752" w:rsidRDefault="00090AF5" w14:paraId="15FDC4AB" w14:textId="77777777">
          <w:pPr>
            <w:pStyle w:val="Liststycke"/>
            <w:numPr>
              <w:ilvl w:val="1"/>
              <w:numId w:val="3"/>
            </w:numPr>
            <w:rPr>
              <w:sz w:val="24"/>
              <w:szCs w:val="24"/>
            </w:rPr>
          </w:pPr>
          <w:r w:rsidRPr="00090AF5">
            <w:rPr>
              <w:sz w:val="24"/>
              <w:szCs w:val="24"/>
            </w:rPr>
            <w:t>Addition</w:t>
          </w:r>
          <w:r>
            <w:rPr>
              <w:sz w:val="24"/>
              <w:szCs w:val="24"/>
            </w:rPr>
            <w:t xml:space="preserve">, </w:t>
          </w:r>
          <w:r w:rsidRPr="00090AF5">
            <w:rPr>
              <w:sz w:val="24"/>
              <w:szCs w:val="24"/>
            </w:rPr>
            <w:t>Subtraction</w:t>
          </w:r>
          <w:r>
            <w:rPr>
              <w:sz w:val="24"/>
              <w:szCs w:val="24"/>
            </w:rPr>
            <w:t>, Division, Multiplication</w:t>
          </w:r>
          <w:r w:rsidR="00B51312">
            <w:rPr>
              <w:sz w:val="24"/>
              <w:szCs w:val="24"/>
            </w:rPr>
            <w:t>, etc…</w:t>
          </w:r>
        </w:p>
        <w:p w:rsidRPr="00B51312" w:rsidR="004A7E30" w:rsidP="00C35111" w:rsidRDefault="00090AF5" w14:paraId="15FDC4AD" w14:textId="340EB3AE">
          <w:pPr>
            <w:pStyle w:val="Liststycke"/>
            <w:numPr>
              <w:ilvl w:val="0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The program should keep running until the use</w:t>
          </w:r>
          <w:r w:rsidR="00B87EF7">
            <w:rPr>
              <w:sz w:val="24"/>
              <w:szCs w:val="24"/>
            </w:rPr>
            <w:t>r</w:t>
          </w:r>
          <w:r>
            <w:rPr>
              <w:sz w:val="24"/>
              <w:szCs w:val="24"/>
            </w:rPr>
            <w:t xml:space="preserve"> chooses to end it.</w:t>
          </w:r>
          <w:r w:rsidR="00C35111">
            <w:t xml:space="preserve"> </w:t>
          </w:r>
        </w:p>
      </w:sdtContent>
      <w:sdtEndPr>
        <w:rPr>
          <w:sz w:val="22"/>
          <w:szCs w:val="22"/>
        </w:rPr>
      </w:sdtEndPr>
    </w:sdt>
    <w:bookmarkEnd w:displacedByCustomXml="prev" w:id="2"/>
    <w:bookmarkEnd w:displacedByCustomXml="prev" w:id="3"/>
    <w:bookmarkEnd w:displacedByCustomXml="prev" w:id="4"/>
    <w:bookmarkEnd w:displacedByCustomXml="prev" w:id="1"/>
    <w:bookmarkEnd w:displacedByCustomXml="prev" w:id="0"/>
    <w:p w:rsidR="004A7E30" w:rsidP="004A7E30" w:rsidRDefault="00F639A9" w14:paraId="15FDC4AE" w14:textId="77777777">
      <w:r w:rsidRPr="004A7E30">
        <w:rPr>
          <w:sz w:val="28"/>
        </w:rPr>
        <w:t>Code Requirements:</w:t>
      </w:r>
      <w:r w:rsidRPr="004A7E30" w:rsidR="004A7E30">
        <w:t xml:space="preserve"> </w:t>
      </w:r>
    </w:p>
    <w:bookmarkStart w:name="OLE_LINK18" w:displacedByCustomXml="next" w:id="5"/>
    <w:bookmarkStart w:name="OLE_LINK17" w:displacedByCustomXml="next" w:id="6"/>
    <w:sdt>
      <w:sdtPr>
        <w:id w:val="331187118"/>
        <w:placeholder>
          <w:docPart w:val="E14337B5C14F4AF8888A7B88E7275CDE"/>
        </w:placeholder>
        <w:rPr>
          <w:sz w:val="24"/>
          <w:szCs w:val="24"/>
        </w:rPr>
      </w:sdtPr>
      <w:sdtContent>
        <w:p w:rsidRPr="00110ECC" w:rsidR="00B51312" w:rsidP="00110ECC" w:rsidRDefault="00B51312" w14:paraId="15FDC4AF" w14:textId="77777777">
          <w:pPr>
            <w:pStyle w:val="Liststycke"/>
            <w:numPr>
              <w:ilvl w:val="0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Each mathematical operation should be in its own method</w:t>
          </w:r>
        </w:p>
        <w:p w:rsidR="00110ECC" w:rsidP="00110ECC" w:rsidRDefault="00B51312" w14:paraId="15FDC4B0" w14:textId="77777777">
          <w:pPr>
            <w:pStyle w:val="Liststycke"/>
            <w:numPr>
              <w:ilvl w:val="1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Addition and Subtraction should be able to handle any number of parameters</w:t>
          </w:r>
          <w:bookmarkStart w:name="OLE_LINK16" w:id="7"/>
          <w:bookmarkStart w:name="OLE_LINK15" w:id="8"/>
        </w:p>
        <w:p w:rsidRPr="00110ECC" w:rsidR="004A7E30" w:rsidP="00110ECC" w:rsidRDefault="00110ECC" w14:paraId="15FDC4B1" w14:textId="77777777">
          <w:pPr>
            <w:pStyle w:val="Liststycke"/>
            <w:numPr>
              <w:ilvl w:val="0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Use </w:t>
          </w:r>
          <w:r w:rsidR="002F5BE0">
            <w:rPr>
              <w:sz w:val="24"/>
              <w:szCs w:val="24"/>
            </w:rPr>
            <w:t xml:space="preserve">a </w:t>
          </w:r>
          <w:r>
            <w:rPr>
              <w:sz w:val="24"/>
              <w:szCs w:val="24"/>
            </w:rPr>
            <w:t xml:space="preserve">loop and a menu </w:t>
          </w:r>
          <w:r w:rsidR="002F5BE0">
            <w:rPr>
              <w:sz w:val="24"/>
              <w:szCs w:val="24"/>
            </w:rPr>
            <w:t xml:space="preserve">system </w:t>
          </w:r>
          <w:r>
            <w:rPr>
              <w:sz w:val="24"/>
              <w:szCs w:val="24"/>
            </w:rPr>
            <w:t xml:space="preserve">to </w:t>
          </w:r>
          <w:r w:rsidR="002F5BE0">
            <w:rPr>
              <w:sz w:val="24"/>
              <w:szCs w:val="24"/>
            </w:rPr>
            <w:t>keep the program running.</w:t>
          </w:r>
        </w:p>
      </w:sdtContent>
      <w:sdtEndPr>
        <w:rPr>
          <w:sz w:val="22"/>
          <w:szCs w:val="22"/>
        </w:rPr>
      </w:sdtEndPr>
    </w:sdt>
    <w:bookmarkEnd w:displacedByCustomXml="prev" w:id="8"/>
    <w:bookmarkEnd w:displacedByCustomXml="prev" w:id="7"/>
    <w:bookmarkEnd w:displacedByCustomXml="prev" w:id="5"/>
    <w:bookmarkEnd w:displacedByCustomXml="prev" w:id="6"/>
    <w:p w:rsidRPr="004A7E30" w:rsidR="004A7E30" w:rsidP="004A7E30" w:rsidRDefault="008A0F46" w14:paraId="15FDC4B2" w14:textId="77777777">
      <w:pPr>
        <w:rPr>
          <w:sz w:val="24"/>
          <w:szCs w:val="24"/>
        </w:rPr>
      </w:pPr>
      <w:r w:rsidRPr="004A7E30">
        <w:rPr>
          <w:sz w:val="28"/>
        </w:rPr>
        <w:t>Resources:</w:t>
      </w:r>
      <w:r w:rsidRPr="004A7E30" w:rsidR="004A7E30">
        <w:rPr>
          <w:sz w:val="24"/>
          <w:szCs w:val="24"/>
        </w:rPr>
        <w:t xml:space="preserve"> </w:t>
      </w:r>
    </w:p>
    <w:bookmarkStart w:name="OLE_LINK22" w:displacedByCustomXml="next" w:id="9"/>
    <w:bookmarkStart w:name="OLE_LINK21" w:displacedByCustomXml="next" w:id="10"/>
    <w:bookmarkStart w:name="OLE_LINK20" w:displacedByCustomXml="next" w:id="11"/>
    <w:bookmarkStart w:name="OLE_LINK19" w:displacedByCustomXml="next" w:id="12"/>
    <w:sdt>
      <w:sdtPr>
        <w:id w:val="-151830241"/>
        <w:placeholder>
          <w:docPart w:val="CF65D2BD7D3848B78AEFB1F09BEDA68E"/>
        </w:placeholder>
        <w:rPr>
          <w:sz w:val="24"/>
          <w:szCs w:val="24"/>
        </w:rPr>
      </w:sdtPr>
      <w:sdtContent>
        <w:p w:rsidRPr="004A7E30" w:rsidR="004A7E30" w:rsidP="004A7E30" w:rsidRDefault="00B5602E" w14:paraId="15FDC4B3" w14:textId="79A8114B">
          <w:pPr>
            <w:pStyle w:val="Liststycke"/>
            <w:numPr>
              <w:ilvl w:val="0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The Learning Exercises for the C# Fundamentals course</w:t>
          </w:r>
          <w:r w:rsidR="002F5BE0">
            <w:rPr>
              <w:sz w:val="24"/>
              <w:szCs w:val="24"/>
            </w:rPr>
            <w:t>.</w:t>
          </w:r>
        </w:p>
        <w:p w:rsidR="00AC50B9" w:rsidP="002F5BE0" w:rsidRDefault="00AC50B9" w14:paraId="220812A5" w14:textId="77777777">
          <w:pPr>
            <w:pStyle w:val="Liststycke"/>
            <w:numPr>
              <w:ilvl w:val="0"/>
              <w:numId w:val="3"/>
            </w:numPr>
            <w:rPr>
              <w:sz w:val="24"/>
              <w:szCs w:val="24"/>
            </w:rPr>
          </w:pPr>
          <w:hyperlink w:history="1" r:id="rId8">
            <w:r w:rsidRPr="009500B6" w:rsidR="002F5BE0">
              <w:rPr>
                <w:rStyle w:val="Hyperlnk"/>
                <w:sz w:val="24"/>
                <w:szCs w:val="24"/>
              </w:rPr>
              <w:t>http://www.pluralsight.com/courses/c-sharp-fundamentals-with-visual-studio-2015</w:t>
            </w:r>
          </w:hyperlink>
          <w:r w:rsidR="002F5BE0">
            <w:rPr>
              <w:sz w:val="24"/>
              <w:szCs w:val="24"/>
            </w:rPr>
            <w:t xml:space="preserve"> </w:t>
          </w:r>
        </w:p>
        <w:p w:rsidRPr="004A7E30" w:rsidR="008A0F46" w:rsidP="00AC50B9" w:rsidRDefault="00AC50B9" w14:paraId="15FDC4B4" w14:textId="2B0F6A3E">
          <w:pPr>
            <w:pStyle w:val="Liststycke"/>
            <w:numPr>
              <w:ilvl w:val="1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Whole course, but focus mainly on Control Flow, Types and Methods</w:t>
          </w:r>
        </w:p>
      </w:sdtContent>
    </w:sdt>
    <w:bookmarkEnd w:displacedByCustomXml="prev" w:id="9"/>
    <w:bookmarkEnd w:displacedByCustomXml="prev" w:id="10"/>
    <w:bookmarkEnd w:displacedByCustomXml="prev" w:id="11"/>
    <w:bookmarkEnd w:displacedByCustomXml="prev" w:id="12"/>
    <w:p w:rsidRPr="004A7E30" w:rsidR="000164F2" w:rsidP="00F639A9" w:rsidRDefault="00F639A9" w14:paraId="15FDC4B5" w14:textId="77777777">
      <w:pPr>
        <w:rPr>
          <w:sz w:val="24"/>
        </w:rPr>
      </w:pPr>
      <w:r w:rsidRPr="004A7E30">
        <w:rPr>
          <w:sz w:val="28"/>
        </w:rPr>
        <w:t xml:space="preserve">Expected </w:t>
      </w:r>
      <w:r w:rsidRPr="004A7E30" w:rsidR="00D911A8">
        <w:rPr>
          <w:sz w:val="28"/>
        </w:rPr>
        <w:t>Duration</w:t>
      </w:r>
      <w:r w:rsidRPr="004A7E30">
        <w:rPr>
          <w:sz w:val="28"/>
        </w:rPr>
        <w:t xml:space="preserve">: </w:t>
      </w:r>
      <w:sdt>
        <w:sdtPr>
          <w:rPr>
            <w:sz w:val="28"/>
          </w:rPr>
          <w:id w:val="-103806970"/>
          <w:placeholder>
            <w:docPart w:val="78B44D35EB9B43DAA7D9F27F076AFE91"/>
          </w:placeholder>
        </w:sdtPr>
        <w:sdtEndPr/>
        <w:sdtContent>
          <w:r w:rsidR="002F5BE0">
            <w:rPr>
              <w:sz w:val="28"/>
            </w:rPr>
            <w:t>5</w:t>
          </w:r>
          <w:r w:rsidR="004A7E30">
            <w:rPr>
              <w:sz w:val="28"/>
            </w:rPr>
            <w:t xml:space="preserve"> Days</w:t>
          </w:r>
        </w:sdtContent>
      </w:sdt>
    </w:p>
    <w:p w:rsidRPr="006C1632" w:rsidR="00D911A8" w:rsidP="00F639A9" w:rsidRDefault="00D911A8" w14:paraId="15FDC4B6" w14:textId="77777777">
      <w:pPr>
        <w:rPr>
          <w:sz w:val="28"/>
        </w:rPr>
      </w:pPr>
      <w:r w:rsidRPr="006C1632">
        <w:rPr>
          <w:sz w:val="28"/>
        </w:rPr>
        <w:t>Subjects Covered:</w:t>
      </w:r>
      <w:bookmarkStart w:name="_GoBack" w:id="13"/>
      <w:bookmarkEnd w:id="13"/>
    </w:p>
    <w:bookmarkStart w:name="OLE_LINK24" w:displacedByCustomXml="prev" w:id="14"/>
    <w:bookmarkStart w:name="OLE_LINK23" w:displacedByCustomXml="prev" w:id="15"/>
    <w:sdt>
      <w:sdtPr>
        <w:id w:val="-2080594421"/>
        <w:placeholder>
          <w:docPart w:val="04EBFC2333EC402DA28C22A1248B33EC"/>
        </w:placeholder>
        <w:rPr>
          <w:sz w:val="24"/>
          <w:szCs w:val="24"/>
        </w:rPr>
      </w:sdtPr>
      <w:sdtContent>
        <w:p w:rsidR="00304143" w:rsidP="00B5602E" w:rsidRDefault="00B5602E" w14:paraId="15FDC4B9" w14:textId="59F2E8EE">
          <w:pPr>
            <w:pStyle w:val="Liststycke"/>
            <w:numPr>
              <w:ilvl w:val="0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Basic Program Flow</w:t>
          </w:r>
        </w:p>
        <w:p w:rsidR="00B5602E" w:rsidP="00B5602E" w:rsidRDefault="00B5602E" w14:paraId="4C188EE5" w14:textId="4760E220">
          <w:pPr>
            <w:pStyle w:val="Liststycke"/>
            <w:numPr>
              <w:ilvl w:val="1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Selections</w:t>
          </w:r>
        </w:p>
        <w:p w:rsidR="00B5602E" w:rsidP="00B5602E" w:rsidRDefault="00B5602E" w14:paraId="74504B2D" w14:textId="594AE564">
          <w:pPr>
            <w:pStyle w:val="Liststycke"/>
            <w:numPr>
              <w:ilvl w:val="1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Methods</w:t>
          </w:r>
        </w:p>
        <w:p w:rsidRPr="00304143" w:rsidR="00B5602E" w:rsidP="00B5602E" w:rsidRDefault="00B5602E" w14:paraId="539D6C27" w14:textId="4FEFB69D">
          <w:pPr>
            <w:pStyle w:val="Liststycke"/>
            <w:numPr>
              <w:ilvl w:val="1"/>
              <w:numId w:val="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Iteration</w:t>
          </w:r>
        </w:p>
        <w:p w:rsidRPr="00304143" w:rsidR="000164F2" w:rsidP="00304143" w:rsidRDefault="00AC50B9" w14:paraId="15FDC4BA" w14:textId="77777777">
          <w:pPr>
            <w:rPr>
              <w:sz w:val="24"/>
              <w:szCs w:val="24"/>
            </w:rPr>
          </w:pPr>
        </w:p>
      </w:sdtContent>
    </w:sdt>
    <w:bookmarkEnd w:displacedByCustomXml="prev" w:id="14"/>
    <w:bookmarkEnd w:displacedByCustomXml="prev" w:id="15"/>
    <w:sectPr w:rsidRPr="00304143" w:rsidR="000164F2">
      <w:headerReference w:type="default" r:id="rId9"/>
      <w:footerReference w:type="default" r:id="rId10"/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49E" w:rsidP="004A7E30" w:rsidRDefault="0091049E" w14:paraId="15FDC4BD" w14:textId="77777777">
      <w:pPr>
        <w:spacing w:after="0" w:line="240" w:lineRule="auto"/>
      </w:pPr>
      <w:r>
        <w:separator/>
      </w:r>
    </w:p>
  </w:endnote>
  <w:endnote w:type="continuationSeparator" w:id="0">
    <w:p w:rsidR="0091049E" w:rsidP="004A7E30" w:rsidRDefault="0091049E" w14:paraId="15FDC4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B03C57" w:rsidR="004A7E30" w:rsidRDefault="00AC50B9" w14:paraId="15FDC4C0" w14:textId="77777777">
    <w:pPr>
      <w:pStyle w:val="Sidfot"/>
      <w:rPr>
        <w:lang w:val="sv-SE"/>
      </w:rPr>
    </w:pPr>
    <w:sdt>
      <w:sdtPr>
        <w:rPr>
          <w:lang w:val="sv-SE"/>
        </w:rPr>
        <w:id w:val="784623943"/>
        <w:placeholder>
          <w:docPart w:val="78B44D35EB9B43DAA7D9F27F076AFE91"/>
        </w:placeholder>
      </w:sdtPr>
      <w:sdtEndPr/>
      <w:sdtContent>
        <w:r w:rsidR="00B03C57">
          <w:rPr>
            <w:lang w:val="sv-SE"/>
          </w:rPr>
          <w:t>Systems Developer, .NET</w:t>
        </w:r>
      </w:sdtContent>
    </w:sdt>
    <w:r w:rsidR="00B03C57">
      <w:rPr>
        <w:lang w:val="sv-SE"/>
      </w:rPr>
      <w:tab/>
    </w:r>
    <w:r w:rsidR="00B03C57">
      <w:rPr>
        <w:lang w:val="sv-SE"/>
      </w:rPr>
      <w:tab/>
    </w:r>
    <w:sdt>
      <w:sdtPr>
        <w:rPr>
          <w:lang w:val="sv-SE"/>
        </w:rPr>
        <w:id w:val="523372781"/>
        <w:placeholder>
          <w:docPart w:val="78B44D35EB9B43DAA7D9F27F076AFE91"/>
        </w:placeholder>
      </w:sdtPr>
      <w:sdtEndPr/>
      <w:sdtContent>
        <w:r w:rsidR="00B03C57">
          <w:rPr>
            <w:lang w:val="sv-SE"/>
          </w:rPr>
          <w:t>Lexicon Växjö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49E" w:rsidP="004A7E30" w:rsidRDefault="0091049E" w14:paraId="15FDC4BB" w14:textId="77777777">
      <w:pPr>
        <w:spacing w:after="0" w:line="240" w:lineRule="auto"/>
      </w:pPr>
      <w:r>
        <w:separator/>
      </w:r>
    </w:p>
  </w:footnote>
  <w:footnote w:type="continuationSeparator" w:id="0">
    <w:p w:rsidR="0091049E" w:rsidP="004A7E30" w:rsidRDefault="0091049E" w14:paraId="15FDC4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4A7E30" w:rsidR="004A7E30" w:rsidRDefault="00AC50B9" w14:paraId="15FDC4BF" w14:textId="77777777">
    <w:pPr>
      <w:pStyle w:val="Sidhuvud"/>
      <w:rPr>
        <w:lang w:val="sv-SE"/>
      </w:rPr>
    </w:pPr>
    <w:sdt>
      <w:sdtPr>
        <w:rPr>
          <w:sz w:val="36"/>
          <w:lang w:val="sv-SE"/>
        </w:rPr>
        <w:id w:val="2033448982"/>
        <w:placeholder>
          <w:docPart w:val="78B44D35EB9B43DAA7D9F27F076AFE91"/>
        </w:placeholder>
        <w:text/>
      </w:sdtPr>
      <w:sdtEndPr/>
      <w:sdtContent>
        <w:r w:rsidR="00090AF5">
          <w:rPr>
            <w:sz w:val="36"/>
            <w:lang w:val="sv-SE"/>
          </w:rPr>
          <w:t>Assignment 1, Calculator</w:t>
        </w:r>
      </w:sdtContent>
    </w:sdt>
    <w:r w:rsidR="004A7E30">
      <w:rPr>
        <w:lang w:val="sv-SE"/>
      </w:rPr>
      <w:tab/>
    </w:r>
    <w:r w:rsidR="004A7E30">
      <w:rPr>
        <w:lang w:val="sv-SE"/>
      </w:rPr>
      <w:tab/>
    </w:r>
    <w:sdt>
      <w:sdtPr>
        <w:rPr>
          <w:sz w:val="28"/>
          <w:lang w:val="sv-SE"/>
        </w:rPr>
        <w:id w:val="-1065950476"/>
        <w:placeholder>
          <w:docPart w:val="78B44D35EB9B43DAA7D9F27F076AFE91"/>
        </w:placeholder>
        <w:text/>
      </w:sdtPr>
      <w:sdtEndPr/>
      <w:sdtContent>
        <w:r w:rsidR="00090AF5">
          <w:rPr>
            <w:sz w:val="28"/>
            <w:lang w:val="sv-SE"/>
          </w:rPr>
          <w:t>C# Fundamentals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6EFB"/>
    <w:multiLevelType w:val="hybridMultilevel"/>
    <w:tmpl w:val="BB460C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EA21FB"/>
    <w:multiLevelType w:val="hybridMultilevel"/>
    <w:tmpl w:val="601ECD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D320E9"/>
    <w:multiLevelType w:val="hybridMultilevel"/>
    <w:tmpl w:val="9112E6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50509A"/>
    <w:multiLevelType w:val="hybridMultilevel"/>
    <w:tmpl w:val="F10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F5"/>
    <w:rsid w:val="000164F2"/>
    <w:rsid w:val="00090AF5"/>
    <w:rsid w:val="00110ECC"/>
    <w:rsid w:val="002548A3"/>
    <w:rsid w:val="002B1AD4"/>
    <w:rsid w:val="002C5F8E"/>
    <w:rsid w:val="002F5BE0"/>
    <w:rsid w:val="00304143"/>
    <w:rsid w:val="003D176F"/>
    <w:rsid w:val="00455EF7"/>
    <w:rsid w:val="004639FB"/>
    <w:rsid w:val="004A7E30"/>
    <w:rsid w:val="004F042E"/>
    <w:rsid w:val="006C1632"/>
    <w:rsid w:val="008431BB"/>
    <w:rsid w:val="00857FB9"/>
    <w:rsid w:val="008A0F46"/>
    <w:rsid w:val="008E4D16"/>
    <w:rsid w:val="0090028B"/>
    <w:rsid w:val="0091049E"/>
    <w:rsid w:val="00AC50B9"/>
    <w:rsid w:val="00B03C57"/>
    <w:rsid w:val="00B31992"/>
    <w:rsid w:val="00B51312"/>
    <w:rsid w:val="00B51EDD"/>
    <w:rsid w:val="00B5602E"/>
    <w:rsid w:val="00B87EF7"/>
    <w:rsid w:val="00C35111"/>
    <w:rsid w:val="00D15E9A"/>
    <w:rsid w:val="00D911A8"/>
    <w:rsid w:val="00EE13A9"/>
    <w:rsid w:val="00F639A9"/>
    <w:rsid w:val="041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FDC4A7"/>
  <w15:chartTrackingRefBased/>
  <w15:docId w15:val="{FD5E078B-FDC9-4BD5-A6B3-2D93A10B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E30"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639A9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857FB9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164F2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4A7E30"/>
    <w:pPr>
      <w:tabs>
        <w:tab w:val="center" w:pos="4703"/>
        <w:tab w:val="right" w:pos="9406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4A7E30"/>
  </w:style>
  <w:style w:type="paragraph" w:styleId="Sidfot">
    <w:name w:val="footer"/>
    <w:basedOn w:val="Normal"/>
    <w:link w:val="SidfotChar"/>
    <w:uiPriority w:val="99"/>
    <w:unhideWhenUsed/>
    <w:rsid w:val="004A7E30"/>
    <w:pPr>
      <w:tabs>
        <w:tab w:val="center" w:pos="4703"/>
        <w:tab w:val="right" w:pos="9406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4A7E30"/>
  </w:style>
  <w:style w:type="character" w:styleId="AnvndHyperlnk">
    <w:name w:val="FollowedHyperlink"/>
    <w:basedOn w:val="Standardstycketeckensnitt"/>
    <w:uiPriority w:val="99"/>
    <w:semiHidden/>
    <w:unhideWhenUsed/>
    <w:rsid w:val="00AC5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pluralsight.com/courses/c-sharp-fundamentals-with-visual-studio-2015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tagare\Desktop\Assign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B44D35EB9B43DAA7D9F27F076AFE9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BBE218-4828-4BEE-9DDC-79C1A9DDE646}"/>
      </w:docPartPr>
      <w:docPartBody>
        <w:p w:rsidR="00690268" w:rsidRDefault="00EF71AE">
          <w:pPr>
            <w:pStyle w:val="78B44D35EB9B43DAA7D9F27F076AFE91"/>
          </w:pPr>
          <w:r w:rsidRPr="00AE20EB">
            <w:rPr>
              <w:rStyle w:val="Platshllartext"/>
            </w:rPr>
            <w:t>Klicka här för att ange text.</w:t>
          </w:r>
        </w:p>
      </w:docPartBody>
    </w:docPart>
    <w:docPart>
      <w:docPartPr>
        <w:name w:val="E14337B5C14F4AF8888A7B88E7275CD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D0BC2C6-1A69-4019-8A50-F53104AFC483}"/>
      </w:docPartPr>
      <w:docPartBody>
        <w:p w:rsidR="00690268" w:rsidRDefault="00EF71AE">
          <w:pPr>
            <w:pStyle w:val="E14337B5C14F4AF8888A7B88E7275CDE"/>
          </w:pPr>
          <w:r w:rsidRPr="00AE20EB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F65D2BD7D3848B78AEFB1F09BEDA68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319EB8C-1875-4648-A074-495E48E8D41F}"/>
      </w:docPartPr>
      <w:docPartBody>
        <w:p w:rsidR="00690268" w:rsidRDefault="00EF71AE">
          <w:pPr>
            <w:pStyle w:val="CF65D2BD7D3848B78AEFB1F09BEDA68E"/>
          </w:pPr>
          <w:r w:rsidRPr="00AE20EB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4EBFC2333EC402DA28C22A1248B33E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C0C906-5E1F-40AA-8F57-345861FF35CA}"/>
      </w:docPartPr>
      <w:docPartBody>
        <w:p w:rsidR="00690268" w:rsidRDefault="00EF71AE">
          <w:pPr>
            <w:pStyle w:val="04EBFC2333EC402DA28C22A1248B33EC"/>
          </w:pPr>
          <w:r w:rsidRPr="00AE20EB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6F"/>
    <w:rsid w:val="002B6C6F"/>
    <w:rsid w:val="00690268"/>
    <w:rsid w:val="00E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B6C6F"/>
    <w:rPr>
      <w:color w:val="808080"/>
    </w:rPr>
  </w:style>
  <w:style w:type="paragraph" w:customStyle="1" w:styleId="78B44D35EB9B43DAA7D9F27F076AFE91">
    <w:name w:val="78B44D35EB9B43DAA7D9F27F076AFE91"/>
  </w:style>
  <w:style w:type="paragraph" w:customStyle="1" w:styleId="F1D40343F05448D282C8A1B023D8181E">
    <w:name w:val="F1D40343F05448D282C8A1B023D8181E"/>
  </w:style>
  <w:style w:type="paragraph" w:customStyle="1" w:styleId="E14337B5C14F4AF8888A7B88E7275CDE">
    <w:name w:val="E14337B5C14F4AF8888A7B88E7275CDE"/>
  </w:style>
  <w:style w:type="paragraph" w:customStyle="1" w:styleId="CF65D2BD7D3848B78AEFB1F09BEDA68E">
    <w:name w:val="CF65D2BD7D3848B78AEFB1F09BEDA68E"/>
  </w:style>
  <w:style w:type="paragraph" w:customStyle="1" w:styleId="BAFC90E805F6482E9F81514855B5CD46">
    <w:name w:val="BAFC90E805F6482E9F81514855B5CD46"/>
  </w:style>
  <w:style w:type="paragraph" w:customStyle="1" w:styleId="04EBFC2333EC402DA28C22A1248B33EC">
    <w:name w:val="04EBFC2333EC402DA28C22A1248B33EC"/>
  </w:style>
  <w:style w:type="paragraph" w:customStyle="1" w:styleId="122CCE66FEDD4E0882CB9729F3FCB147">
    <w:name w:val="122CCE66FEDD4E0882CB9729F3FCB147"/>
    <w:rsid w:val="002B6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C41C9-FD8A-4831-8B61-9D044E0038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Assignment Template.dotx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Lindroth</dc:creator>
  <keywords/>
  <dc:description/>
  <lastModifiedBy>Johan Sundholm</lastModifiedBy>
  <revision>8</revision>
  <dcterms:created xsi:type="dcterms:W3CDTF">2015-11-13T09:54:00.0000000Z</dcterms:created>
  <dcterms:modified xsi:type="dcterms:W3CDTF">2019-06-26T10:54:50.9739250Z</dcterms:modified>
</coreProperties>
</file>